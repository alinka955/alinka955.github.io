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D0D4" w14:textId="6DBA0BB7" w:rsidR="00D2121F" w:rsidRPr="00AE1775" w:rsidRDefault="008C4A59" w:rsidP="00400269">
      <w:pPr>
        <w:pStyle w:val="Name"/>
        <w:tabs>
          <w:tab w:val="right" w:pos="9360"/>
        </w:tabs>
        <w:rPr>
          <w:rFonts w:ascii="Garamond" w:hAnsi="Garamond"/>
          <w:caps w:val="0"/>
          <w:sz w:val="32"/>
          <w:szCs w:val="32"/>
        </w:rPr>
      </w:pPr>
      <w:r w:rsidRPr="00AE1775">
        <w:rPr>
          <w:rFonts w:ascii="Garamond" w:hAnsi="Garamond"/>
          <w:caps w:val="0"/>
          <w:sz w:val="32"/>
          <w:szCs w:val="32"/>
        </w:rPr>
        <w:t>Alina Enikeeva</w:t>
      </w:r>
    </w:p>
    <w:p w14:paraId="369C178E" w14:textId="6B56B043" w:rsidR="00D2121F" w:rsidRPr="00B66E90" w:rsidRDefault="008C4A59" w:rsidP="00400269">
      <w:pPr>
        <w:pStyle w:val="Address"/>
        <w:tabs>
          <w:tab w:val="right" w:pos="936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410 Westhampton Way</w:t>
      </w:r>
      <w:r w:rsidR="00874CD8">
        <w:rPr>
          <w:rFonts w:ascii="Garamond" w:hAnsi="Garamond"/>
          <w:sz w:val="22"/>
        </w:rPr>
        <w:t xml:space="preserve">, </w:t>
      </w:r>
      <w:r>
        <w:rPr>
          <w:rFonts w:ascii="Garamond" w:hAnsi="Garamond"/>
          <w:sz w:val="22"/>
        </w:rPr>
        <w:t>Richmond, VA 23173</w:t>
      </w:r>
      <w:r w:rsidR="009D77A5">
        <w:rPr>
          <w:rFonts w:ascii="Garamond" w:hAnsi="Garamond"/>
          <w:sz w:val="22"/>
        </w:rPr>
        <w:t xml:space="preserve"> </w:t>
      </w:r>
    </w:p>
    <w:p w14:paraId="1D407875" w14:textId="148B4013" w:rsidR="00D2121F" w:rsidRPr="00B66E90" w:rsidRDefault="008C4A59" w:rsidP="00400269">
      <w:pPr>
        <w:pStyle w:val="Address"/>
        <w:tabs>
          <w:tab w:val="right" w:pos="936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(804)</w:t>
      </w:r>
      <w:r w:rsidR="00694C94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495-9650</w:t>
      </w:r>
      <w:r w:rsidR="00B66E90" w:rsidRPr="008B68E7">
        <w:rPr>
          <w:rFonts w:ascii="Garamond" w:hAnsi="Garamond"/>
          <w:sz w:val="16"/>
          <w:szCs w:val="16"/>
        </w:rPr>
        <w:t xml:space="preserve"> </w:t>
      </w:r>
      <w:r w:rsidR="00B66E90" w:rsidRPr="008B68E7">
        <w:rPr>
          <w:rFonts w:ascii="Garamond" w:hAnsi="Garamond"/>
          <w:sz w:val="16"/>
          <w:szCs w:val="16"/>
        </w:rPr>
        <w:sym w:font="Wingdings" w:char="F06C"/>
      </w:r>
      <w:r w:rsidR="00B66E90" w:rsidRPr="008B68E7"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22"/>
        </w:rPr>
        <w:t>alina.enikeeva@richmond.edu</w:t>
      </w:r>
    </w:p>
    <w:p w14:paraId="4D59DA20" w14:textId="77777777" w:rsidR="005E0187" w:rsidRPr="00B66E90" w:rsidRDefault="005E0187" w:rsidP="00400269">
      <w:pPr>
        <w:pStyle w:val="Date"/>
        <w:tabs>
          <w:tab w:val="clear" w:pos="2160"/>
          <w:tab w:val="left" w:pos="1800"/>
          <w:tab w:val="right" w:pos="9360"/>
        </w:tabs>
        <w:spacing w:before="0"/>
        <w:rPr>
          <w:rFonts w:ascii="Garamond" w:hAnsi="Garamond"/>
          <w:b/>
          <w:sz w:val="22"/>
        </w:rPr>
      </w:pPr>
    </w:p>
    <w:p w14:paraId="0B11CB41" w14:textId="77777777" w:rsidR="00A51729" w:rsidRPr="007546C9" w:rsidRDefault="00D2121F" w:rsidP="0040026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rFonts w:ascii="Garamond" w:hAnsi="Garamond"/>
          <w:sz w:val="21"/>
        </w:rPr>
      </w:pPr>
      <w:r w:rsidRPr="007546C9">
        <w:rPr>
          <w:rFonts w:ascii="Garamond" w:hAnsi="Garamond"/>
          <w:b/>
          <w:sz w:val="21"/>
        </w:rPr>
        <w:t>EDUCATION</w:t>
      </w:r>
      <w:r w:rsidRPr="007546C9">
        <w:rPr>
          <w:rFonts w:ascii="Garamond" w:hAnsi="Garamond"/>
          <w:sz w:val="21"/>
        </w:rPr>
        <w:tab/>
      </w:r>
    </w:p>
    <w:p w14:paraId="44AF36FC" w14:textId="6B235879" w:rsidR="00D2121F" w:rsidRPr="00874CD8" w:rsidRDefault="007E609F" w:rsidP="00400269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 w:rsidRPr="00874CD8">
        <w:rPr>
          <w:rStyle w:val="School"/>
          <w:rFonts w:ascii="Garamond" w:hAnsi="Garamond"/>
          <w:caps w:val="0"/>
          <w:sz w:val="21"/>
        </w:rPr>
        <w:t>University of Richmond</w:t>
      </w:r>
      <w:r w:rsidR="00874CD8" w:rsidRPr="00874CD8">
        <w:rPr>
          <w:rFonts w:ascii="Garamond" w:hAnsi="Garamond"/>
          <w:sz w:val="21"/>
        </w:rPr>
        <w:t xml:space="preserve">, </w:t>
      </w:r>
      <w:r w:rsidRPr="00874CD8">
        <w:rPr>
          <w:rFonts w:ascii="Garamond" w:hAnsi="Garamond"/>
          <w:sz w:val="21"/>
        </w:rPr>
        <w:t>Richmond, VA</w:t>
      </w:r>
      <w:r w:rsidR="00400269">
        <w:rPr>
          <w:rFonts w:ascii="Garamond" w:hAnsi="Garamond"/>
          <w:sz w:val="21"/>
        </w:rPr>
        <w:tab/>
      </w:r>
      <w:r w:rsidR="008C4A59">
        <w:rPr>
          <w:rFonts w:ascii="Garamond" w:hAnsi="Garamond"/>
          <w:sz w:val="21"/>
        </w:rPr>
        <w:t>May 2024</w:t>
      </w:r>
    </w:p>
    <w:p w14:paraId="0F5957E0" w14:textId="7C17330A" w:rsidR="00D14649" w:rsidRPr="00874CD8" w:rsidRDefault="007E609F" w:rsidP="0040026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rFonts w:ascii="Garamond" w:hAnsi="Garamond"/>
          <w:sz w:val="21"/>
        </w:rPr>
      </w:pPr>
      <w:r w:rsidRPr="00874CD8">
        <w:rPr>
          <w:rFonts w:ascii="Garamond" w:hAnsi="Garamond"/>
          <w:sz w:val="21"/>
        </w:rPr>
        <w:t>Bachelor of Sc</w:t>
      </w:r>
      <w:r w:rsidR="00B54346" w:rsidRPr="00874CD8">
        <w:rPr>
          <w:rFonts w:ascii="Garamond" w:hAnsi="Garamond"/>
          <w:sz w:val="21"/>
        </w:rPr>
        <w:t>ience</w:t>
      </w:r>
      <w:r w:rsidR="00EE5CF9">
        <w:rPr>
          <w:rFonts w:ascii="Garamond" w:hAnsi="Garamond"/>
          <w:sz w:val="21"/>
        </w:rPr>
        <w:t xml:space="preserve"> in</w:t>
      </w:r>
      <w:r w:rsidR="00B54346" w:rsidRPr="00874CD8">
        <w:rPr>
          <w:rFonts w:ascii="Garamond" w:hAnsi="Garamond"/>
          <w:sz w:val="21"/>
        </w:rPr>
        <w:t xml:space="preserve"> </w:t>
      </w:r>
      <w:r w:rsidR="008C4A59">
        <w:rPr>
          <w:rFonts w:ascii="Garamond" w:hAnsi="Garamond"/>
          <w:sz w:val="21"/>
        </w:rPr>
        <w:t>Computer Science</w:t>
      </w:r>
      <w:r w:rsidR="00EE5CF9">
        <w:rPr>
          <w:rFonts w:ascii="Garamond" w:hAnsi="Garamond"/>
          <w:sz w:val="21"/>
        </w:rPr>
        <w:t>, d</w:t>
      </w:r>
      <w:r w:rsidR="00922AEF">
        <w:rPr>
          <w:rFonts w:ascii="Garamond" w:hAnsi="Garamond"/>
          <w:sz w:val="21"/>
        </w:rPr>
        <w:t>ouble major in</w:t>
      </w:r>
      <w:r w:rsidR="008C4A59">
        <w:rPr>
          <w:rFonts w:ascii="Garamond" w:hAnsi="Garamond"/>
          <w:sz w:val="21"/>
        </w:rPr>
        <w:t xml:space="preserve"> Psychology</w:t>
      </w:r>
    </w:p>
    <w:p w14:paraId="718CF6B3" w14:textId="0142F5AC" w:rsidR="00D2121F" w:rsidRPr="00874CD8" w:rsidRDefault="00864265" w:rsidP="0040026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rFonts w:ascii="Garamond" w:hAnsi="Garamond"/>
          <w:b/>
          <w:sz w:val="21"/>
        </w:rPr>
      </w:pPr>
      <w:r w:rsidRPr="00874CD8">
        <w:rPr>
          <w:rFonts w:ascii="Garamond" w:hAnsi="Garamond"/>
          <w:b/>
          <w:sz w:val="21"/>
        </w:rPr>
        <w:t xml:space="preserve">Cumulative GPA: </w:t>
      </w:r>
      <w:r w:rsidR="00F10BBE">
        <w:rPr>
          <w:rFonts w:ascii="Garamond" w:hAnsi="Garamond"/>
          <w:b/>
          <w:sz w:val="21"/>
        </w:rPr>
        <w:t>3.75</w:t>
      </w:r>
      <w:r w:rsidR="00EE5CF9">
        <w:rPr>
          <w:rFonts w:ascii="Garamond" w:hAnsi="Garamond"/>
          <w:b/>
          <w:sz w:val="21"/>
        </w:rPr>
        <w:t>/4.00</w:t>
      </w:r>
    </w:p>
    <w:p w14:paraId="47E1386C" w14:textId="7B9E9214" w:rsidR="00D2121F" w:rsidRDefault="00864265" w:rsidP="00400269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 w:rsidRPr="00874CD8">
        <w:rPr>
          <w:rFonts w:ascii="Garamond" w:hAnsi="Garamond"/>
          <w:sz w:val="21"/>
        </w:rPr>
        <w:t xml:space="preserve">Honors: </w:t>
      </w:r>
      <w:r w:rsidR="00C5414F">
        <w:rPr>
          <w:rFonts w:ascii="Garamond" w:hAnsi="Garamond"/>
          <w:sz w:val="21"/>
        </w:rPr>
        <w:t>Dean’s List</w:t>
      </w:r>
      <w:r w:rsidR="00EE5CF9">
        <w:rPr>
          <w:rFonts w:ascii="Garamond" w:hAnsi="Garamond"/>
          <w:sz w:val="21"/>
        </w:rPr>
        <w:t xml:space="preserve"> </w:t>
      </w:r>
      <w:r w:rsidR="00AE1775">
        <w:rPr>
          <w:rFonts w:ascii="Garamond" w:hAnsi="Garamond"/>
          <w:sz w:val="21"/>
        </w:rPr>
        <w:t>(</w:t>
      </w:r>
      <w:r w:rsidR="00EE5CF9">
        <w:rPr>
          <w:rFonts w:ascii="Garamond" w:hAnsi="Garamond"/>
          <w:sz w:val="21"/>
        </w:rPr>
        <w:t xml:space="preserve">Spring 2021, </w:t>
      </w:r>
      <w:r w:rsidR="00AE1775">
        <w:rPr>
          <w:rFonts w:ascii="Garamond" w:hAnsi="Garamond"/>
          <w:sz w:val="21"/>
        </w:rPr>
        <w:t>Fall 2021</w:t>
      </w:r>
      <w:r w:rsidR="00EE5CF9">
        <w:rPr>
          <w:rFonts w:ascii="Garamond" w:hAnsi="Garamond"/>
          <w:sz w:val="21"/>
        </w:rPr>
        <w:t>, Spring 2022</w:t>
      </w:r>
      <w:r w:rsidR="00AE1775">
        <w:rPr>
          <w:rFonts w:ascii="Garamond" w:hAnsi="Garamond"/>
          <w:sz w:val="21"/>
        </w:rPr>
        <w:t>)</w:t>
      </w:r>
    </w:p>
    <w:p w14:paraId="49D93631" w14:textId="1AC02CE4" w:rsidR="00400269" w:rsidRPr="00874CD8" w:rsidRDefault="00400269" w:rsidP="00400269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Relevant courses: </w:t>
      </w:r>
      <w:r w:rsidR="00A60D99">
        <w:rPr>
          <w:rFonts w:ascii="Garamond" w:hAnsi="Garamond"/>
          <w:sz w:val="21"/>
        </w:rPr>
        <w:t xml:space="preserve">Cognitive Science, </w:t>
      </w:r>
      <w:r w:rsidR="00C5414F">
        <w:rPr>
          <w:rFonts w:ascii="Garamond" w:hAnsi="Garamond"/>
          <w:sz w:val="21"/>
        </w:rPr>
        <w:t>Data Structures, Linear Algebra, Multivariate Calculus</w:t>
      </w:r>
      <w:r w:rsidR="00EE5CF9">
        <w:rPr>
          <w:rFonts w:ascii="Garamond" w:hAnsi="Garamond"/>
          <w:sz w:val="21"/>
        </w:rPr>
        <w:t>, Discrete Structures</w:t>
      </w:r>
      <w:r w:rsidR="00BB3586">
        <w:rPr>
          <w:rFonts w:ascii="Garamond" w:hAnsi="Garamond"/>
          <w:sz w:val="21"/>
        </w:rPr>
        <w:t xml:space="preserve">, </w:t>
      </w:r>
      <w:r w:rsidR="00F36069">
        <w:rPr>
          <w:rFonts w:ascii="Garamond" w:hAnsi="Garamond"/>
          <w:sz w:val="21"/>
        </w:rPr>
        <w:t xml:space="preserve">Human-Computer Interaction, </w:t>
      </w:r>
      <w:r w:rsidR="00830B4C">
        <w:rPr>
          <w:rFonts w:ascii="Garamond" w:hAnsi="Garamond"/>
          <w:sz w:val="21"/>
        </w:rPr>
        <w:t xml:space="preserve">Data Visualization in R, </w:t>
      </w:r>
      <w:r w:rsidR="00F36069">
        <w:rPr>
          <w:rFonts w:ascii="Garamond" w:hAnsi="Garamond"/>
          <w:sz w:val="21"/>
        </w:rPr>
        <w:t>Algorithms</w:t>
      </w:r>
      <w:r w:rsidR="00A74094">
        <w:rPr>
          <w:rFonts w:ascii="Garamond" w:hAnsi="Garamond"/>
          <w:sz w:val="21"/>
        </w:rPr>
        <w:t>, Calculus-</w:t>
      </w:r>
      <w:r w:rsidR="004366CC">
        <w:rPr>
          <w:rFonts w:ascii="Garamond" w:hAnsi="Garamond"/>
          <w:sz w:val="21"/>
        </w:rPr>
        <w:t>B</w:t>
      </w:r>
      <w:r w:rsidR="00A74094">
        <w:rPr>
          <w:rFonts w:ascii="Garamond" w:hAnsi="Garamond"/>
          <w:sz w:val="21"/>
        </w:rPr>
        <w:t>ased Physics</w:t>
      </w:r>
    </w:p>
    <w:p w14:paraId="3679507E" w14:textId="77777777" w:rsidR="005E0187" w:rsidRPr="00874CD8" w:rsidRDefault="005E0187" w:rsidP="00400269">
      <w:pPr>
        <w:pStyle w:val="Body"/>
        <w:tabs>
          <w:tab w:val="clear" w:pos="10080"/>
          <w:tab w:val="right" w:pos="9360"/>
          <w:tab w:val="right" w:pos="9630"/>
        </w:tabs>
        <w:ind w:hanging="360"/>
        <w:rPr>
          <w:rFonts w:ascii="Garamond" w:hAnsi="Garamond"/>
          <w:sz w:val="21"/>
        </w:rPr>
      </w:pPr>
    </w:p>
    <w:p w14:paraId="6711CB03" w14:textId="3B288920" w:rsidR="00A51729" w:rsidRPr="00405A6E" w:rsidRDefault="00D2121F" w:rsidP="0040026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 w:rsidRPr="007546C9">
        <w:rPr>
          <w:rFonts w:ascii="Garamond" w:hAnsi="Garamond"/>
          <w:b/>
          <w:sz w:val="21"/>
        </w:rPr>
        <w:t>EXPERIENCE</w:t>
      </w:r>
    </w:p>
    <w:p w14:paraId="30A618BE" w14:textId="0D8EC7EF" w:rsidR="00D2121F" w:rsidRPr="007546C9" w:rsidRDefault="008C4A59" w:rsidP="00400269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University of Richmond</w:t>
      </w:r>
      <w:r w:rsidR="008B68E7" w:rsidRPr="008B68E7">
        <w:rPr>
          <w:rStyle w:val="School"/>
          <w:rFonts w:ascii="Garamond" w:hAnsi="Garamond"/>
          <w:b w:val="0"/>
          <w:caps w:val="0"/>
          <w:sz w:val="21"/>
        </w:rPr>
        <w:t xml:space="preserve">, </w:t>
      </w:r>
      <w:r>
        <w:rPr>
          <w:rFonts w:ascii="Garamond" w:hAnsi="Garamond"/>
          <w:sz w:val="21"/>
        </w:rPr>
        <w:t>Richmond, VA</w:t>
      </w:r>
      <w:r w:rsidR="00400269">
        <w:rPr>
          <w:rFonts w:ascii="Garamond" w:hAnsi="Garamond"/>
          <w:sz w:val="21"/>
        </w:rPr>
        <w:tab/>
      </w:r>
      <w:r w:rsidR="00BC7747">
        <w:rPr>
          <w:rFonts w:ascii="Garamond" w:hAnsi="Garamond"/>
          <w:sz w:val="21"/>
        </w:rPr>
        <w:t>August</w:t>
      </w:r>
      <w:r w:rsidR="00C06673">
        <w:rPr>
          <w:rFonts w:ascii="Garamond" w:hAnsi="Garamond"/>
          <w:sz w:val="21"/>
        </w:rPr>
        <w:t xml:space="preserve"> 202</w:t>
      </w:r>
      <w:r w:rsidR="00BC7747">
        <w:rPr>
          <w:rFonts w:ascii="Garamond" w:hAnsi="Garamond"/>
          <w:sz w:val="21"/>
        </w:rPr>
        <w:t>2</w:t>
      </w:r>
      <w:r w:rsidR="00C06673">
        <w:rPr>
          <w:rFonts w:ascii="Garamond" w:hAnsi="Garamond"/>
          <w:sz w:val="21"/>
        </w:rPr>
        <w:t>-Present</w:t>
      </w:r>
    </w:p>
    <w:p w14:paraId="6F100504" w14:textId="09BB68C4" w:rsidR="00D2121F" w:rsidRPr="00922AEF" w:rsidRDefault="00BC7747" w:rsidP="00400269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>
        <w:rPr>
          <w:rFonts w:ascii="Garamond" w:hAnsi="Garamond"/>
          <w:bCs/>
          <w:color w:val="000000"/>
          <w:sz w:val="21"/>
        </w:rPr>
        <w:t>High Performance Computing Assistant</w:t>
      </w:r>
    </w:p>
    <w:p w14:paraId="354DA2E4" w14:textId="46A9DDFD" w:rsidR="00CD3118" w:rsidRPr="00A60D99" w:rsidRDefault="0071048B" w:rsidP="00CD3118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 w:rsidRPr="00A60D99">
        <w:rPr>
          <w:rFonts w:ascii="Garamond" w:hAnsi="Garamond"/>
          <w:sz w:val="21"/>
        </w:rPr>
        <w:t>Design and writ</w:t>
      </w:r>
      <w:r w:rsidR="00694C94">
        <w:rPr>
          <w:rFonts w:ascii="Garamond" w:hAnsi="Garamond"/>
          <w:sz w:val="21"/>
        </w:rPr>
        <w:t>e</w:t>
      </w:r>
      <w:r w:rsidRPr="00A60D99">
        <w:rPr>
          <w:rFonts w:ascii="Garamond" w:hAnsi="Garamond"/>
          <w:sz w:val="21"/>
        </w:rPr>
        <w:t xml:space="preserve"> programs in Python to manage </w:t>
      </w:r>
      <w:r w:rsidR="00A60D99" w:rsidRPr="00A60D99">
        <w:rPr>
          <w:rFonts w:ascii="Garamond" w:hAnsi="Garamond"/>
          <w:sz w:val="21"/>
        </w:rPr>
        <w:t xml:space="preserve">450 </w:t>
      </w:r>
      <w:r w:rsidRPr="00A60D99">
        <w:rPr>
          <w:rFonts w:ascii="Garamond" w:hAnsi="Garamond"/>
          <w:sz w:val="21"/>
        </w:rPr>
        <w:t>users on the</w:t>
      </w:r>
      <w:r w:rsidR="00FB2521" w:rsidRPr="00A60D99">
        <w:rPr>
          <w:rFonts w:ascii="Garamond" w:hAnsi="Garamond"/>
          <w:sz w:val="21"/>
        </w:rPr>
        <w:t xml:space="preserve"> new</w:t>
      </w:r>
      <w:r w:rsidRPr="00A60D99">
        <w:rPr>
          <w:rFonts w:ascii="Garamond" w:hAnsi="Garamond"/>
          <w:sz w:val="21"/>
        </w:rPr>
        <w:t xml:space="preserve"> university</w:t>
      </w:r>
      <w:r w:rsidR="00E55C36" w:rsidRPr="00A60D99">
        <w:rPr>
          <w:rFonts w:ascii="Garamond" w:hAnsi="Garamond"/>
          <w:sz w:val="21"/>
        </w:rPr>
        <w:t xml:space="preserve"> computer</w:t>
      </w:r>
      <w:r w:rsidRPr="00A60D99">
        <w:rPr>
          <w:rFonts w:ascii="Garamond" w:hAnsi="Garamond"/>
          <w:sz w:val="21"/>
        </w:rPr>
        <w:t xml:space="preserve"> cluster</w:t>
      </w:r>
      <w:r w:rsidR="008B553B" w:rsidRPr="00A60D99">
        <w:rPr>
          <w:rFonts w:ascii="Garamond" w:hAnsi="Garamond"/>
          <w:sz w:val="21"/>
        </w:rPr>
        <w:t xml:space="preserve"> </w:t>
      </w:r>
      <w:r w:rsidR="00A60D99" w:rsidRPr="00A60D99">
        <w:rPr>
          <w:rFonts w:ascii="Garamond" w:hAnsi="Garamond"/>
          <w:sz w:val="21"/>
        </w:rPr>
        <w:t>with 1500 cores</w:t>
      </w:r>
    </w:p>
    <w:p w14:paraId="35E8B58D" w14:textId="0F6E821C" w:rsidR="006860CF" w:rsidRPr="008B553B" w:rsidRDefault="00AA3DC2" w:rsidP="008B553B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Test and debug</w:t>
      </w:r>
      <w:r w:rsidR="00326383">
        <w:rPr>
          <w:rFonts w:ascii="Garamond" w:hAnsi="Garamond"/>
          <w:sz w:val="21"/>
        </w:rPr>
        <w:t xml:space="preserve"> Python</w:t>
      </w:r>
      <w:r>
        <w:rPr>
          <w:rFonts w:ascii="Garamond" w:hAnsi="Garamond"/>
          <w:sz w:val="21"/>
        </w:rPr>
        <w:t xml:space="preserve"> code in</w:t>
      </w:r>
      <w:r w:rsidR="00FB2521">
        <w:rPr>
          <w:rFonts w:ascii="Garamond" w:hAnsi="Garamond"/>
          <w:sz w:val="21"/>
        </w:rPr>
        <w:t xml:space="preserve"> </w:t>
      </w:r>
      <w:r w:rsidR="00A60D99">
        <w:rPr>
          <w:rFonts w:ascii="Garamond" w:hAnsi="Garamond"/>
          <w:sz w:val="21"/>
        </w:rPr>
        <w:t xml:space="preserve">Red Hat </w:t>
      </w:r>
      <w:r>
        <w:rPr>
          <w:rFonts w:ascii="Garamond" w:hAnsi="Garamond"/>
          <w:sz w:val="21"/>
        </w:rPr>
        <w:t>Linux environment</w:t>
      </w:r>
    </w:p>
    <w:p w14:paraId="0DDC3594" w14:textId="54001427" w:rsidR="00BC7747" w:rsidRDefault="00BC7747" w:rsidP="00BC7747">
      <w:pPr>
        <w:pStyle w:val="Details"/>
        <w:tabs>
          <w:tab w:val="right" w:pos="9360"/>
          <w:tab w:val="right" w:pos="9630"/>
        </w:tabs>
        <w:ind w:left="0" w:firstLine="0"/>
        <w:rPr>
          <w:rFonts w:ascii="Garamond" w:hAnsi="Garamond"/>
          <w:sz w:val="21"/>
        </w:rPr>
      </w:pPr>
    </w:p>
    <w:p w14:paraId="1AD90BF2" w14:textId="32DA0DF6" w:rsidR="00BC7747" w:rsidRPr="007546C9" w:rsidRDefault="00BC7747" w:rsidP="00BC7747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University of Richmond</w:t>
      </w:r>
      <w:r>
        <w:rPr>
          <w:rFonts w:ascii="Garamond" w:hAnsi="Garamond"/>
          <w:sz w:val="21"/>
        </w:rPr>
        <w:t>, Richmond, VA</w:t>
      </w:r>
      <w:r>
        <w:rPr>
          <w:rFonts w:ascii="Garamond" w:hAnsi="Garamond"/>
          <w:sz w:val="21"/>
        </w:rPr>
        <w:tab/>
        <w:t>September 2021-</w:t>
      </w:r>
      <w:r w:rsidR="008B553B">
        <w:rPr>
          <w:rFonts w:ascii="Garamond" w:hAnsi="Garamond"/>
          <w:sz w:val="21"/>
        </w:rPr>
        <w:t>July 2022</w:t>
      </w:r>
    </w:p>
    <w:p w14:paraId="13AC0DFF" w14:textId="77777777" w:rsidR="00BC7747" w:rsidRPr="004D5AE4" w:rsidRDefault="00BC7747" w:rsidP="00BC7747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 xml:space="preserve">SASSEMA (Studying ADHD with Smartphone Sensing and Ecological Momentary Assessment) Research Assistant </w:t>
      </w:r>
    </w:p>
    <w:p w14:paraId="4AA1A343" w14:textId="56EFFD9F" w:rsidR="00BC7747" w:rsidRPr="000121F9" w:rsidRDefault="00BC7747" w:rsidP="00BC7747">
      <w:pPr>
        <w:pStyle w:val="Details"/>
        <w:numPr>
          <w:ilvl w:val="0"/>
          <w:numId w:val="11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Creat</w:t>
      </w:r>
      <w:r w:rsidR="00306D4A">
        <w:rPr>
          <w:rFonts w:ascii="Garamond" w:hAnsi="Garamond"/>
          <w:sz w:val="21"/>
        </w:rPr>
        <w:t>ed</w:t>
      </w:r>
      <w:r>
        <w:rPr>
          <w:rFonts w:ascii="Garamond" w:hAnsi="Garamond"/>
          <w:sz w:val="21"/>
        </w:rPr>
        <w:t xml:space="preserve"> </w:t>
      </w:r>
      <w:r w:rsidRPr="008B553B">
        <w:rPr>
          <w:rFonts w:ascii="Garamond" w:hAnsi="Garamond"/>
          <w:sz w:val="21"/>
        </w:rPr>
        <w:t>Python</w:t>
      </w:r>
      <w:r w:rsidR="008B553B" w:rsidRPr="008B553B">
        <w:rPr>
          <w:rFonts w:ascii="Garamond" w:hAnsi="Garamond"/>
          <w:sz w:val="21"/>
        </w:rPr>
        <w:t xml:space="preserve"> programs</w:t>
      </w:r>
      <w:r w:rsidR="008B553B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>to read and process incoming data files from smartphone sensors, such SMS, and relate it to the mental disorder survey for ADHD and depression</w:t>
      </w:r>
    </w:p>
    <w:p w14:paraId="22120E83" w14:textId="27383073" w:rsidR="00BC7747" w:rsidRPr="00BC7747" w:rsidRDefault="00BC7747" w:rsidP="00BC7747">
      <w:pPr>
        <w:pStyle w:val="Details"/>
        <w:numPr>
          <w:ilvl w:val="0"/>
          <w:numId w:val="11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Style w:val="School"/>
          <w:rFonts w:ascii="Garamond" w:hAnsi="Garamond"/>
          <w:b w:val="0"/>
          <w:caps w:val="0"/>
          <w:sz w:val="21"/>
        </w:rPr>
        <w:t>Implement</w:t>
      </w:r>
      <w:r w:rsidR="00306D4A">
        <w:rPr>
          <w:rStyle w:val="School"/>
          <w:rFonts w:ascii="Garamond" w:hAnsi="Garamond"/>
          <w:b w:val="0"/>
          <w:caps w:val="0"/>
          <w:sz w:val="21"/>
        </w:rPr>
        <w:t>ed</w:t>
      </w:r>
      <w:r>
        <w:rPr>
          <w:rStyle w:val="School"/>
          <w:rFonts w:ascii="Garamond" w:hAnsi="Garamond"/>
          <w:b w:val="0"/>
          <w:caps w:val="0"/>
          <w:sz w:val="21"/>
        </w:rPr>
        <w:t xml:space="preserve"> machine learning algorithms to ADHD scores on the mental disorder surveys filled in by participants of the study weekly</w:t>
      </w:r>
    </w:p>
    <w:p w14:paraId="49FD70B1" w14:textId="77777777" w:rsidR="00BC7747" w:rsidRPr="00BB3586" w:rsidRDefault="00BC7747" w:rsidP="00BC7747">
      <w:pPr>
        <w:pStyle w:val="Details"/>
        <w:tabs>
          <w:tab w:val="right" w:pos="9360"/>
          <w:tab w:val="right" w:pos="9630"/>
        </w:tabs>
        <w:ind w:left="0" w:firstLine="0"/>
        <w:rPr>
          <w:rFonts w:ascii="Garamond" w:hAnsi="Garamond"/>
          <w:sz w:val="21"/>
        </w:rPr>
      </w:pPr>
    </w:p>
    <w:p w14:paraId="3DEA7958" w14:textId="537966EC" w:rsidR="00874CD8" w:rsidRPr="0093132C" w:rsidRDefault="0093132C" w:rsidP="00400269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 w:rsidRPr="0093132C">
        <w:rPr>
          <w:rStyle w:val="School"/>
          <w:rFonts w:ascii="Garamond" w:hAnsi="Garamond"/>
          <w:caps w:val="0"/>
          <w:sz w:val="21"/>
        </w:rPr>
        <w:t>Special Economic Zone “</w:t>
      </w:r>
      <w:proofErr w:type="spellStart"/>
      <w:r w:rsidRPr="0093132C">
        <w:rPr>
          <w:rStyle w:val="School"/>
          <w:rFonts w:ascii="Garamond" w:hAnsi="Garamond"/>
          <w:caps w:val="0"/>
          <w:sz w:val="21"/>
        </w:rPr>
        <w:t>Alabuga</w:t>
      </w:r>
      <w:proofErr w:type="spellEnd"/>
      <w:r w:rsidRPr="0093132C">
        <w:rPr>
          <w:rStyle w:val="School"/>
          <w:rFonts w:ascii="Garamond" w:hAnsi="Garamond"/>
          <w:caps w:val="0"/>
          <w:sz w:val="21"/>
        </w:rPr>
        <w:t>”</w:t>
      </w:r>
      <w:r w:rsidR="008B68E7" w:rsidRPr="0093132C">
        <w:rPr>
          <w:rStyle w:val="School"/>
          <w:rFonts w:ascii="Garamond" w:hAnsi="Garamond"/>
          <w:b w:val="0"/>
          <w:caps w:val="0"/>
          <w:sz w:val="21"/>
        </w:rPr>
        <w:t xml:space="preserve">, </w:t>
      </w:r>
      <w:proofErr w:type="spellStart"/>
      <w:r w:rsidRPr="0093132C">
        <w:rPr>
          <w:rFonts w:ascii="Garamond" w:hAnsi="Garamond"/>
          <w:sz w:val="21"/>
        </w:rPr>
        <w:t>Alabuga</w:t>
      </w:r>
      <w:proofErr w:type="spellEnd"/>
      <w:r w:rsidRPr="0093132C">
        <w:rPr>
          <w:rFonts w:ascii="Garamond" w:hAnsi="Garamond"/>
          <w:sz w:val="21"/>
        </w:rPr>
        <w:t>, Russia</w:t>
      </w:r>
      <w:r w:rsidR="00400269" w:rsidRPr="0093132C">
        <w:rPr>
          <w:rFonts w:ascii="Garamond" w:hAnsi="Garamond"/>
          <w:sz w:val="21"/>
        </w:rPr>
        <w:tab/>
      </w:r>
      <w:r>
        <w:rPr>
          <w:rFonts w:ascii="Garamond" w:hAnsi="Garamond"/>
          <w:sz w:val="21"/>
        </w:rPr>
        <w:t>June-</w:t>
      </w:r>
      <w:r w:rsidR="00DA5864">
        <w:rPr>
          <w:rFonts w:ascii="Garamond" w:hAnsi="Garamond"/>
          <w:sz w:val="21"/>
        </w:rPr>
        <w:t>July</w:t>
      </w:r>
      <w:r>
        <w:rPr>
          <w:rFonts w:ascii="Garamond" w:hAnsi="Garamond"/>
          <w:sz w:val="21"/>
        </w:rPr>
        <w:t xml:space="preserve"> 2021</w:t>
      </w:r>
    </w:p>
    <w:p w14:paraId="635C059A" w14:textId="6840AD29" w:rsidR="004D5AE4" w:rsidRPr="00922AEF" w:rsidRDefault="0093132C" w:rsidP="004D5AE4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bCs/>
          <w:color w:val="000000"/>
          <w:sz w:val="21"/>
        </w:rPr>
      </w:pPr>
      <w:r w:rsidRPr="00922AEF">
        <w:rPr>
          <w:rFonts w:ascii="Garamond" w:hAnsi="Garamond"/>
          <w:bCs/>
          <w:color w:val="000000"/>
          <w:sz w:val="21"/>
        </w:rPr>
        <w:t>Software Support Intern</w:t>
      </w:r>
    </w:p>
    <w:p w14:paraId="4DB61BC8" w14:textId="4A80570D" w:rsidR="00874CD8" w:rsidRPr="007546C9" w:rsidRDefault="000718A4" w:rsidP="00400269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Debugged the code</w:t>
      </w:r>
      <w:r w:rsidR="00B71359">
        <w:rPr>
          <w:rFonts w:ascii="Garamond" w:hAnsi="Garamond"/>
          <w:sz w:val="21"/>
        </w:rPr>
        <w:t xml:space="preserve"> in </w:t>
      </w:r>
      <w:r w:rsidR="00DA5864">
        <w:rPr>
          <w:rFonts w:ascii="Garamond" w:hAnsi="Garamond"/>
          <w:sz w:val="21"/>
        </w:rPr>
        <w:t>“1C: Enterprise”</w:t>
      </w:r>
      <w:r w:rsidR="00B71359">
        <w:rPr>
          <w:rFonts w:ascii="Garamond" w:hAnsi="Garamond"/>
          <w:sz w:val="21"/>
        </w:rPr>
        <w:t xml:space="preserve"> </w:t>
      </w:r>
      <w:r w:rsidR="00DA5864">
        <w:rPr>
          <w:rFonts w:ascii="Garamond" w:hAnsi="Garamond"/>
          <w:sz w:val="21"/>
        </w:rPr>
        <w:t>business application</w:t>
      </w:r>
      <w:r w:rsidR="00694C94">
        <w:rPr>
          <w:rFonts w:ascii="Garamond" w:hAnsi="Garamond"/>
          <w:sz w:val="21"/>
        </w:rPr>
        <w:t xml:space="preserve"> -</w:t>
      </w:r>
      <w:r w:rsidR="00AC6B0C">
        <w:rPr>
          <w:rFonts w:ascii="Garamond" w:hAnsi="Garamond"/>
          <w:sz w:val="21"/>
        </w:rPr>
        <w:t xml:space="preserve"> a development platform, where business</w:t>
      </w:r>
      <w:r w:rsidR="000121F9">
        <w:rPr>
          <w:rFonts w:ascii="Garamond" w:hAnsi="Garamond"/>
          <w:sz w:val="21"/>
        </w:rPr>
        <w:t xml:space="preserve"> automation processes are customized</w:t>
      </w:r>
    </w:p>
    <w:p w14:paraId="5E549488" w14:textId="4E543BCD" w:rsidR="00874CD8" w:rsidRDefault="00B71359" w:rsidP="00400269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Customized </w:t>
      </w:r>
      <w:r w:rsidR="00DA5864">
        <w:rPr>
          <w:rFonts w:ascii="Garamond" w:hAnsi="Garamond"/>
          <w:sz w:val="21"/>
        </w:rPr>
        <w:t xml:space="preserve">statistical </w:t>
      </w:r>
      <w:r>
        <w:rPr>
          <w:rFonts w:ascii="Garamond" w:hAnsi="Garamond"/>
          <w:sz w:val="21"/>
        </w:rPr>
        <w:t xml:space="preserve">reports </w:t>
      </w:r>
      <w:r w:rsidR="00DA5864">
        <w:rPr>
          <w:rFonts w:ascii="Garamond" w:hAnsi="Garamond"/>
          <w:sz w:val="21"/>
        </w:rPr>
        <w:t>for the company</w:t>
      </w:r>
      <w:r w:rsidR="000121F9">
        <w:rPr>
          <w:rFonts w:ascii="Garamond" w:hAnsi="Garamond"/>
          <w:sz w:val="21"/>
        </w:rPr>
        <w:t xml:space="preserve"> by learning and implementing query language</w:t>
      </w:r>
    </w:p>
    <w:p w14:paraId="0CF65EFD" w14:textId="00D724A3" w:rsidR="007B1FAA" w:rsidRPr="007B1FAA" w:rsidRDefault="00C5414F" w:rsidP="007B1FAA">
      <w:pPr>
        <w:pStyle w:val="Details"/>
        <w:numPr>
          <w:ilvl w:val="0"/>
          <w:numId w:val="1"/>
        </w:numPr>
        <w:tabs>
          <w:tab w:val="right" w:pos="9360"/>
          <w:tab w:val="right" w:pos="9630"/>
        </w:tabs>
        <w:ind w:left="72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Consulted</w:t>
      </w:r>
      <w:r w:rsidR="00DA5864">
        <w:rPr>
          <w:rFonts w:ascii="Garamond" w:hAnsi="Garamond"/>
          <w:sz w:val="21"/>
        </w:rPr>
        <w:t xml:space="preserve"> </w:t>
      </w:r>
      <w:r w:rsidR="00306D4A">
        <w:rPr>
          <w:rFonts w:ascii="Garamond" w:hAnsi="Garamond"/>
          <w:sz w:val="21"/>
        </w:rPr>
        <w:t xml:space="preserve">700 </w:t>
      </w:r>
      <w:r w:rsidR="00DA5864">
        <w:rPr>
          <w:rFonts w:ascii="Garamond" w:hAnsi="Garamond"/>
          <w:sz w:val="21"/>
        </w:rPr>
        <w:t>employees</w:t>
      </w:r>
      <w:r>
        <w:rPr>
          <w:rFonts w:ascii="Garamond" w:hAnsi="Garamond"/>
          <w:sz w:val="21"/>
        </w:rPr>
        <w:t xml:space="preserve"> and recorded </w:t>
      </w:r>
      <w:r w:rsidR="00694C94">
        <w:rPr>
          <w:rFonts w:ascii="Garamond" w:hAnsi="Garamond"/>
          <w:sz w:val="21"/>
        </w:rPr>
        <w:t>existing</w:t>
      </w:r>
      <w:r w:rsidR="00DA5864">
        <w:rPr>
          <w:rFonts w:ascii="Garamond" w:hAnsi="Garamond"/>
          <w:sz w:val="21"/>
        </w:rPr>
        <w:t xml:space="preserve"> problems with</w:t>
      </w:r>
      <w:r>
        <w:rPr>
          <w:rFonts w:ascii="Garamond" w:hAnsi="Garamond"/>
          <w:sz w:val="21"/>
        </w:rPr>
        <w:t xml:space="preserve"> business</w:t>
      </w:r>
      <w:r w:rsidR="00DA5864">
        <w:rPr>
          <w:rFonts w:ascii="Garamond" w:hAnsi="Garamond"/>
          <w:sz w:val="21"/>
        </w:rPr>
        <w:t xml:space="preserve"> application</w:t>
      </w:r>
      <w:r w:rsidR="00207DF8">
        <w:rPr>
          <w:rFonts w:ascii="Garamond" w:hAnsi="Garamond"/>
          <w:sz w:val="21"/>
        </w:rPr>
        <w:t xml:space="preserve"> “1C:</w:t>
      </w:r>
      <w:r w:rsidR="000121F9">
        <w:rPr>
          <w:rFonts w:ascii="Garamond" w:hAnsi="Garamond"/>
          <w:sz w:val="21"/>
        </w:rPr>
        <w:t xml:space="preserve"> </w:t>
      </w:r>
      <w:r w:rsidR="00207DF8">
        <w:rPr>
          <w:rFonts w:ascii="Garamond" w:hAnsi="Garamond"/>
          <w:sz w:val="21"/>
        </w:rPr>
        <w:t>Enterprise”</w:t>
      </w:r>
    </w:p>
    <w:p w14:paraId="134322EE" w14:textId="77777777" w:rsidR="00D2121F" w:rsidRPr="007546C9" w:rsidRDefault="00D2121F" w:rsidP="00400269">
      <w:pPr>
        <w:pStyle w:val="Details"/>
        <w:tabs>
          <w:tab w:val="right" w:pos="9360"/>
        </w:tabs>
        <w:ind w:left="0" w:firstLine="0"/>
        <w:rPr>
          <w:rFonts w:ascii="Garamond" w:hAnsi="Garamond"/>
          <w:sz w:val="21"/>
        </w:rPr>
      </w:pPr>
    </w:p>
    <w:p w14:paraId="47A85D84" w14:textId="2B6184F7" w:rsidR="00A97C4F" w:rsidRPr="00051C26" w:rsidRDefault="00A51729" w:rsidP="00051C26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800" w:hanging="1800"/>
        <w:rPr>
          <w:rStyle w:val="School"/>
          <w:rFonts w:ascii="Garamond" w:hAnsi="Garamond"/>
          <w:b/>
          <w:i/>
          <w:sz w:val="21"/>
        </w:rPr>
      </w:pPr>
      <w:r w:rsidRPr="007546C9">
        <w:rPr>
          <w:rFonts w:ascii="Garamond" w:hAnsi="Garamond"/>
          <w:sz w:val="21"/>
        </w:rPr>
        <w:t xml:space="preserve">LEADERSHIP </w:t>
      </w:r>
      <w:r w:rsidR="00E34D00" w:rsidRPr="007546C9">
        <w:rPr>
          <w:rFonts w:ascii="Garamond" w:hAnsi="Garamond"/>
          <w:sz w:val="21"/>
        </w:rPr>
        <w:t>&amp;</w:t>
      </w:r>
      <w:r w:rsidRPr="007546C9">
        <w:rPr>
          <w:rFonts w:ascii="Garamond" w:hAnsi="Garamond"/>
          <w:sz w:val="21"/>
        </w:rPr>
        <w:t xml:space="preserve"> activities</w:t>
      </w:r>
      <w:r w:rsidR="00D14649" w:rsidRPr="007546C9">
        <w:rPr>
          <w:rFonts w:ascii="Garamond" w:hAnsi="Garamond"/>
          <w:sz w:val="21"/>
        </w:rPr>
        <w:t xml:space="preserve"> </w:t>
      </w:r>
    </w:p>
    <w:p w14:paraId="47592D2B" w14:textId="77777777" w:rsidR="00D6260A" w:rsidRPr="007546C9" w:rsidRDefault="00D6260A" w:rsidP="00D6260A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proofErr w:type="spellStart"/>
      <w:r>
        <w:rPr>
          <w:rStyle w:val="School"/>
          <w:rFonts w:ascii="Garamond" w:hAnsi="Garamond"/>
          <w:caps w:val="0"/>
          <w:sz w:val="21"/>
        </w:rPr>
        <w:t>Torqata</w:t>
      </w:r>
      <w:proofErr w:type="spellEnd"/>
      <w:r>
        <w:rPr>
          <w:rFonts w:ascii="Garamond" w:hAnsi="Garamond"/>
          <w:sz w:val="21"/>
        </w:rPr>
        <w:t>, Huntersville, NC</w:t>
      </w:r>
      <w:r>
        <w:rPr>
          <w:rFonts w:ascii="Garamond" w:hAnsi="Garamond"/>
          <w:sz w:val="21"/>
        </w:rPr>
        <w:tab/>
        <w:t>November 2022</w:t>
      </w:r>
    </w:p>
    <w:p w14:paraId="4326AE93" w14:textId="77777777" w:rsidR="00D6260A" w:rsidRPr="004D5AE4" w:rsidRDefault="00D6260A" w:rsidP="00D6260A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>Reinvent the Wheel 2.0 Hackathon Participant</w:t>
      </w:r>
    </w:p>
    <w:p w14:paraId="3E042315" w14:textId="77777777" w:rsidR="00D6260A" w:rsidRPr="007546C9" w:rsidRDefault="00D6260A" w:rsidP="00D6260A">
      <w:pPr>
        <w:pStyle w:val="Details"/>
        <w:numPr>
          <w:ilvl w:val="0"/>
          <w:numId w:val="12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Trained a linear regression machine learning algorithm to forecast the number of scrap tires produced </w:t>
      </w:r>
    </w:p>
    <w:p w14:paraId="3FC2A2C3" w14:textId="28EAED48" w:rsidR="00D6260A" w:rsidRDefault="00D6260A" w:rsidP="00D6260A">
      <w:pPr>
        <w:pStyle w:val="Details"/>
        <w:numPr>
          <w:ilvl w:val="0"/>
          <w:numId w:val="12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Adapted a maxflow algorithm to optimize transportation of the scrap tires to the recycling center</w:t>
      </w:r>
    </w:p>
    <w:p w14:paraId="579D9FD9" w14:textId="77777777" w:rsidR="00D6260A" w:rsidRPr="007546C9" w:rsidRDefault="00D6260A" w:rsidP="00D6260A">
      <w:pPr>
        <w:pStyle w:val="Details"/>
        <w:tabs>
          <w:tab w:val="right" w:pos="9360"/>
          <w:tab w:val="right" w:pos="9630"/>
        </w:tabs>
        <w:rPr>
          <w:rFonts w:ascii="Garamond" w:hAnsi="Garamond"/>
          <w:sz w:val="21"/>
        </w:rPr>
      </w:pPr>
    </w:p>
    <w:p w14:paraId="4750BE9B" w14:textId="20D92764" w:rsidR="00A97C4F" w:rsidRPr="007546C9" w:rsidRDefault="00A97C4F" w:rsidP="00A97C4F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University of Richmond</w:t>
      </w:r>
      <w:r>
        <w:rPr>
          <w:rFonts w:ascii="Garamond" w:hAnsi="Garamond"/>
          <w:sz w:val="21"/>
        </w:rPr>
        <w:t>, Richmond, V</w:t>
      </w:r>
      <w:r w:rsidR="00AE1775">
        <w:rPr>
          <w:rFonts w:ascii="Garamond" w:hAnsi="Garamond"/>
          <w:sz w:val="21"/>
        </w:rPr>
        <w:t>A</w:t>
      </w:r>
      <w:r>
        <w:rPr>
          <w:rFonts w:ascii="Garamond" w:hAnsi="Garamond"/>
          <w:sz w:val="21"/>
        </w:rPr>
        <w:tab/>
      </w:r>
      <w:r w:rsidR="00922AEF">
        <w:rPr>
          <w:rFonts w:ascii="Garamond" w:hAnsi="Garamond"/>
          <w:sz w:val="21"/>
        </w:rPr>
        <w:t xml:space="preserve">October </w:t>
      </w:r>
      <w:r>
        <w:rPr>
          <w:rFonts w:ascii="Garamond" w:hAnsi="Garamond"/>
          <w:sz w:val="21"/>
        </w:rPr>
        <w:t>2021</w:t>
      </w:r>
    </w:p>
    <w:p w14:paraId="2607ADF8" w14:textId="015CDC35" w:rsidR="006860CF" w:rsidRPr="006860CF" w:rsidRDefault="00A97C4F" w:rsidP="006860CF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>
        <w:rPr>
          <w:rFonts w:ascii="Garamond" w:hAnsi="Garamond"/>
          <w:color w:val="000000"/>
          <w:sz w:val="21"/>
        </w:rPr>
        <w:t>Social Innovation Challenge Participant</w:t>
      </w:r>
    </w:p>
    <w:p w14:paraId="70C2CA72" w14:textId="43775D26" w:rsidR="006860CF" w:rsidRPr="00D6260A" w:rsidRDefault="006860CF" w:rsidP="00D6260A">
      <w:pPr>
        <w:pStyle w:val="Details"/>
        <w:numPr>
          <w:ilvl w:val="0"/>
          <w:numId w:val="11"/>
        </w:numPr>
        <w:tabs>
          <w:tab w:val="right" w:pos="9360"/>
          <w:tab w:val="right" w:pos="9630"/>
        </w:tabs>
        <w:rPr>
          <w:rStyle w:val="School"/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sz w:val="21"/>
        </w:rPr>
        <w:t>Received $1000 to develop a business idea related to content filter in social networks</w:t>
      </w:r>
    </w:p>
    <w:p w14:paraId="64C10977" w14:textId="77777777" w:rsidR="00A51729" w:rsidRPr="007546C9" w:rsidRDefault="00A51729" w:rsidP="00400269">
      <w:pPr>
        <w:pStyle w:val="Date"/>
        <w:tabs>
          <w:tab w:val="clear" w:pos="2160"/>
          <w:tab w:val="clear" w:pos="10080"/>
          <w:tab w:val="left" w:pos="1800"/>
          <w:tab w:val="left" w:pos="1890"/>
          <w:tab w:val="right" w:pos="9360"/>
          <w:tab w:val="right" w:pos="9630"/>
        </w:tabs>
        <w:spacing w:before="0"/>
        <w:ind w:left="1800"/>
        <w:rPr>
          <w:rFonts w:ascii="Garamond" w:hAnsi="Garamond"/>
          <w:sz w:val="18"/>
        </w:rPr>
      </w:pPr>
    </w:p>
    <w:p w14:paraId="5C9513B0" w14:textId="2F408F57" w:rsidR="00874CD8" w:rsidRPr="007546C9" w:rsidRDefault="005B1E08" w:rsidP="00400269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Fonts w:ascii="Garamond" w:hAnsi="Garamond"/>
          <w:sz w:val="21"/>
        </w:rPr>
      </w:pPr>
      <w:r>
        <w:rPr>
          <w:rStyle w:val="School"/>
          <w:rFonts w:ascii="Garamond" w:hAnsi="Garamond"/>
          <w:caps w:val="0"/>
          <w:sz w:val="21"/>
        </w:rPr>
        <w:t>United World College</w:t>
      </w:r>
      <w:r w:rsidR="00874CD8">
        <w:rPr>
          <w:rFonts w:ascii="Garamond" w:hAnsi="Garamond"/>
          <w:sz w:val="21"/>
        </w:rPr>
        <w:t xml:space="preserve">, </w:t>
      </w:r>
      <w:r>
        <w:rPr>
          <w:rFonts w:ascii="Garamond" w:hAnsi="Garamond"/>
          <w:sz w:val="21"/>
        </w:rPr>
        <w:t>Dilijan, Armenia</w:t>
      </w:r>
      <w:r w:rsidR="00400269">
        <w:rPr>
          <w:rFonts w:ascii="Garamond" w:hAnsi="Garamond"/>
          <w:sz w:val="21"/>
        </w:rPr>
        <w:tab/>
      </w:r>
      <w:r w:rsidR="00922AEF">
        <w:rPr>
          <w:rFonts w:ascii="Garamond" w:hAnsi="Garamond"/>
          <w:sz w:val="21"/>
        </w:rPr>
        <w:t xml:space="preserve"> </w:t>
      </w:r>
      <w:r w:rsidR="000121F9">
        <w:rPr>
          <w:rFonts w:ascii="Garamond" w:hAnsi="Garamond"/>
          <w:sz w:val="21"/>
        </w:rPr>
        <w:t>May</w:t>
      </w:r>
      <w:r w:rsidR="00922AEF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>2019</w:t>
      </w:r>
      <w:r w:rsidR="000B7DC6">
        <w:rPr>
          <w:rFonts w:ascii="Garamond" w:hAnsi="Garamond"/>
          <w:sz w:val="21"/>
        </w:rPr>
        <w:t>-</w:t>
      </w:r>
      <w:r w:rsidR="00FD6341">
        <w:rPr>
          <w:rFonts w:ascii="Garamond" w:hAnsi="Garamond"/>
          <w:sz w:val="21"/>
        </w:rPr>
        <w:t>March</w:t>
      </w:r>
      <w:r w:rsidR="000121F9">
        <w:rPr>
          <w:rFonts w:ascii="Garamond" w:hAnsi="Garamond"/>
          <w:sz w:val="21"/>
        </w:rPr>
        <w:t xml:space="preserve"> </w:t>
      </w:r>
      <w:r>
        <w:rPr>
          <w:rFonts w:ascii="Garamond" w:hAnsi="Garamond"/>
          <w:sz w:val="21"/>
        </w:rPr>
        <w:t>2020</w:t>
      </w:r>
    </w:p>
    <w:p w14:paraId="0DA2A494" w14:textId="26A46741" w:rsidR="004D5AE4" w:rsidRPr="00A60D99" w:rsidRDefault="005B1E08" w:rsidP="004D5AE4">
      <w:pPr>
        <w:pStyle w:val="Position"/>
        <w:tabs>
          <w:tab w:val="right" w:pos="9360"/>
          <w:tab w:val="right" w:pos="9630"/>
        </w:tabs>
        <w:ind w:left="1800" w:hanging="1800"/>
        <w:rPr>
          <w:rFonts w:ascii="Garamond" w:hAnsi="Garamond"/>
          <w:color w:val="000000"/>
          <w:sz w:val="21"/>
        </w:rPr>
      </w:pPr>
      <w:r w:rsidRPr="00A60D99">
        <w:rPr>
          <w:rFonts w:ascii="Garamond" w:hAnsi="Garamond"/>
          <w:color w:val="000000"/>
          <w:sz w:val="21"/>
        </w:rPr>
        <w:t>Gastronomic Trips</w:t>
      </w:r>
      <w:r w:rsidR="00F10BBE" w:rsidRPr="00A60D99">
        <w:rPr>
          <w:rFonts w:ascii="Garamond" w:hAnsi="Garamond"/>
          <w:color w:val="000000"/>
          <w:sz w:val="21"/>
        </w:rPr>
        <w:t xml:space="preserve"> Organizer and</w:t>
      </w:r>
      <w:r w:rsidRPr="00A60D99">
        <w:rPr>
          <w:rFonts w:ascii="Garamond" w:hAnsi="Garamond"/>
          <w:color w:val="000000"/>
          <w:sz w:val="21"/>
        </w:rPr>
        <w:t xml:space="preserve"> Leader</w:t>
      </w:r>
    </w:p>
    <w:p w14:paraId="1D0F7E13" w14:textId="0F807D2B" w:rsidR="00F10BBE" w:rsidRPr="00A60D99" w:rsidRDefault="00F10BBE" w:rsidP="00F10BBE">
      <w:pPr>
        <w:pStyle w:val="Details"/>
        <w:numPr>
          <w:ilvl w:val="0"/>
          <w:numId w:val="13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 w:rsidRPr="00A60D99">
        <w:rPr>
          <w:rFonts w:ascii="Garamond" w:hAnsi="Garamond"/>
          <w:sz w:val="21"/>
        </w:rPr>
        <w:t>Designed 5 prototypes of the cookbook using Adobe InDesign</w:t>
      </w:r>
      <w:r w:rsidR="00992258">
        <w:rPr>
          <w:rFonts w:ascii="Garamond" w:hAnsi="Garamond"/>
          <w:sz w:val="21"/>
        </w:rPr>
        <w:t xml:space="preserve"> and Affinity Publisher</w:t>
      </w:r>
    </w:p>
    <w:p w14:paraId="04B658A0" w14:textId="0D4B779F" w:rsidR="004D5AE4" w:rsidRPr="007546C9" w:rsidRDefault="005B1E08" w:rsidP="00364A36">
      <w:pPr>
        <w:pStyle w:val="Details"/>
        <w:numPr>
          <w:ilvl w:val="0"/>
          <w:numId w:val="13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Planned and supervised </w:t>
      </w:r>
      <w:r w:rsidR="00992258">
        <w:rPr>
          <w:rFonts w:ascii="Garamond" w:hAnsi="Garamond"/>
          <w:sz w:val="21"/>
        </w:rPr>
        <w:t>2</w:t>
      </w:r>
      <w:r w:rsidR="00C5414F">
        <w:rPr>
          <w:rFonts w:ascii="Garamond" w:hAnsi="Garamond"/>
          <w:sz w:val="21"/>
        </w:rPr>
        <w:t xml:space="preserve"> trips</w:t>
      </w:r>
      <w:r w:rsidR="00992258">
        <w:rPr>
          <w:rFonts w:ascii="Garamond" w:hAnsi="Garamond"/>
          <w:sz w:val="21"/>
        </w:rPr>
        <w:t xml:space="preserve"> and 5 culinary workshops</w:t>
      </w:r>
      <w:r w:rsidR="00C5414F">
        <w:rPr>
          <w:rFonts w:ascii="Garamond" w:hAnsi="Garamond"/>
          <w:sz w:val="21"/>
        </w:rPr>
        <w:t xml:space="preserve"> to </w:t>
      </w:r>
      <w:r w:rsidR="0014100E">
        <w:rPr>
          <w:rFonts w:ascii="Garamond" w:hAnsi="Garamond"/>
          <w:sz w:val="21"/>
        </w:rPr>
        <w:t xml:space="preserve">encourage exposure </w:t>
      </w:r>
      <w:r w:rsidR="00992258">
        <w:rPr>
          <w:rFonts w:ascii="Garamond" w:hAnsi="Garamond"/>
          <w:sz w:val="21"/>
        </w:rPr>
        <w:t>to the</w:t>
      </w:r>
      <w:r w:rsidR="00C5414F">
        <w:rPr>
          <w:rFonts w:ascii="Garamond" w:hAnsi="Garamond"/>
          <w:sz w:val="21"/>
        </w:rPr>
        <w:t xml:space="preserve"> cooking techniques</w:t>
      </w:r>
      <w:r w:rsidR="00992258">
        <w:rPr>
          <w:rFonts w:ascii="Garamond" w:hAnsi="Garamond"/>
          <w:sz w:val="21"/>
        </w:rPr>
        <w:t xml:space="preserve"> and traditional cuisine of Armenia, Spain, Italy, the Netherlands, and Lebanon</w:t>
      </w:r>
    </w:p>
    <w:p w14:paraId="71277B48" w14:textId="69B75CF6" w:rsidR="009E354F" w:rsidRDefault="00C5414F" w:rsidP="009E354F">
      <w:pPr>
        <w:pStyle w:val="Details"/>
        <w:numPr>
          <w:ilvl w:val="0"/>
          <w:numId w:val="13"/>
        </w:numPr>
        <w:tabs>
          <w:tab w:val="right" w:pos="9360"/>
          <w:tab w:val="right" w:pos="9630"/>
        </w:tabs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Fostered the cultural recognition and immersion </w:t>
      </w:r>
      <w:r w:rsidR="00F10BBE">
        <w:rPr>
          <w:rFonts w:ascii="Garamond" w:hAnsi="Garamond"/>
          <w:sz w:val="21"/>
        </w:rPr>
        <w:t>of a historically suppressed Armenian culture</w:t>
      </w:r>
    </w:p>
    <w:p w14:paraId="4C85D51C" w14:textId="77777777" w:rsidR="00A51729" w:rsidRPr="007546C9" w:rsidRDefault="00A51729" w:rsidP="00400269">
      <w:pPr>
        <w:pStyle w:val="SectionHeading"/>
        <w:tabs>
          <w:tab w:val="right" w:pos="9360"/>
        </w:tabs>
        <w:spacing w:before="0"/>
        <w:ind w:left="1800" w:hanging="1800"/>
        <w:rPr>
          <w:rFonts w:ascii="Garamond" w:hAnsi="Garamond"/>
          <w:b w:val="0"/>
          <w:caps w:val="0"/>
          <w:sz w:val="21"/>
        </w:rPr>
      </w:pPr>
    </w:p>
    <w:p w14:paraId="454D6C43" w14:textId="147FC4D4" w:rsidR="00A51729" w:rsidRPr="007546C9" w:rsidRDefault="00A51729" w:rsidP="00400269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620" w:hanging="1620"/>
        <w:rPr>
          <w:rFonts w:ascii="Garamond" w:hAnsi="Garamond"/>
          <w:sz w:val="21"/>
        </w:rPr>
      </w:pPr>
      <w:r w:rsidRPr="007546C9">
        <w:rPr>
          <w:rFonts w:ascii="Garamond" w:hAnsi="Garamond"/>
          <w:sz w:val="21"/>
        </w:rPr>
        <w:t>SKills &amp; Interests</w:t>
      </w:r>
    </w:p>
    <w:p w14:paraId="707BCC06" w14:textId="70DFE59A" w:rsidR="008B68E7" w:rsidRDefault="00C5414F" w:rsidP="004D5AE4">
      <w:pPr>
        <w:pStyle w:val="SectionHeading"/>
        <w:tabs>
          <w:tab w:val="right" w:pos="9360"/>
        </w:tabs>
        <w:spacing w:before="0"/>
        <w:rPr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b w:val="0"/>
          <w:caps w:val="0"/>
          <w:sz w:val="21"/>
        </w:rPr>
        <w:t>Fluent in Russian</w:t>
      </w:r>
      <w:r w:rsidR="00922AEF">
        <w:rPr>
          <w:rFonts w:ascii="Garamond" w:hAnsi="Garamond"/>
          <w:b w:val="0"/>
          <w:caps w:val="0"/>
          <w:sz w:val="21"/>
        </w:rPr>
        <w:t xml:space="preserve"> (native)</w:t>
      </w:r>
      <w:r>
        <w:rPr>
          <w:rFonts w:ascii="Garamond" w:hAnsi="Garamond"/>
          <w:b w:val="0"/>
          <w:caps w:val="0"/>
          <w:sz w:val="21"/>
        </w:rPr>
        <w:t>, English</w:t>
      </w:r>
      <w:r w:rsidR="00922AEF">
        <w:rPr>
          <w:rFonts w:ascii="Garamond" w:hAnsi="Garamond"/>
          <w:b w:val="0"/>
          <w:caps w:val="0"/>
          <w:sz w:val="21"/>
        </w:rPr>
        <w:t xml:space="preserve"> (</w:t>
      </w:r>
      <w:r w:rsidR="004366CC">
        <w:rPr>
          <w:rFonts w:ascii="Garamond" w:hAnsi="Garamond"/>
          <w:b w:val="0"/>
          <w:caps w:val="0"/>
          <w:sz w:val="21"/>
        </w:rPr>
        <w:t>advanced</w:t>
      </w:r>
      <w:r w:rsidR="00922AEF">
        <w:rPr>
          <w:rFonts w:ascii="Garamond" w:hAnsi="Garamond"/>
          <w:b w:val="0"/>
          <w:caps w:val="0"/>
          <w:sz w:val="21"/>
        </w:rPr>
        <w:t xml:space="preserve">) </w:t>
      </w:r>
    </w:p>
    <w:p w14:paraId="2815EF6E" w14:textId="12F7821E" w:rsidR="00051C26" w:rsidRPr="00F10BBE" w:rsidRDefault="00C5414F" w:rsidP="004D5AE4">
      <w:pPr>
        <w:pStyle w:val="SectionHeading"/>
        <w:tabs>
          <w:tab w:val="right" w:pos="9360"/>
        </w:tabs>
        <w:spacing w:before="0"/>
        <w:rPr>
          <w:rFonts w:ascii="Garamond" w:hAnsi="Garamond" w:cs="Garamond"/>
          <w:b w:val="0"/>
          <w:bCs/>
          <w:color w:val="000000"/>
          <w:sz w:val="28"/>
          <w:szCs w:val="28"/>
          <w:lang w:val="en-GB"/>
        </w:rPr>
      </w:pPr>
      <w:r>
        <w:rPr>
          <w:rFonts w:ascii="Garamond" w:hAnsi="Garamond"/>
          <w:b w:val="0"/>
          <w:caps w:val="0"/>
          <w:sz w:val="21"/>
        </w:rPr>
        <w:t>Proficient with</w:t>
      </w:r>
      <w:r w:rsidR="00B22907" w:rsidRPr="00B22907">
        <w:rPr>
          <w:rFonts w:ascii="Garamond" w:hAnsi="Garamond"/>
          <w:b w:val="0"/>
          <w:caps w:val="0"/>
          <w:sz w:val="21"/>
        </w:rPr>
        <w:t xml:space="preserve"> </w:t>
      </w:r>
      <w:r w:rsidR="00BC7747">
        <w:rPr>
          <w:rFonts w:ascii="Garamond" w:hAnsi="Garamond"/>
          <w:b w:val="0"/>
          <w:caps w:val="0"/>
          <w:sz w:val="21"/>
        </w:rPr>
        <w:t>Python (intermediate</w:t>
      </w:r>
      <w:r w:rsidR="00BC7747" w:rsidRPr="00E6580C">
        <w:rPr>
          <w:rFonts w:ascii="Garamond" w:hAnsi="Garamond"/>
          <w:b w:val="0"/>
          <w:caps w:val="0"/>
          <w:sz w:val="21"/>
        </w:rPr>
        <w:t>),</w:t>
      </w:r>
      <w:r w:rsidR="004177FA" w:rsidRPr="004177FA">
        <w:rPr>
          <w:rFonts w:ascii="Garamond" w:hAnsi="Garamond"/>
          <w:b w:val="0"/>
          <w:caps w:val="0"/>
          <w:sz w:val="21"/>
        </w:rPr>
        <w:t xml:space="preserve"> </w:t>
      </w:r>
      <w:r w:rsidR="004177FA">
        <w:rPr>
          <w:rFonts w:ascii="Garamond" w:hAnsi="Garamond"/>
          <w:b w:val="0"/>
          <w:caps w:val="0"/>
          <w:sz w:val="21"/>
        </w:rPr>
        <w:t>Object-</w:t>
      </w:r>
      <w:r w:rsidR="004177FA">
        <w:rPr>
          <w:rFonts w:ascii="Garamond" w:hAnsi="Garamond"/>
          <w:b w:val="0"/>
          <w:caps w:val="0"/>
          <w:sz w:val="21"/>
        </w:rPr>
        <w:t>O</w:t>
      </w:r>
      <w:r w:rsidR="004177FA">
        <w:rPr>
          <w:rFonts w:ascii="Garamond" w:hAnsi="Garamond"/>
          <w:b w:val="0"/>
          <w:caps w:val="0"/>
          <w:sz w:val="21"/>
        </w:rPr>
        <w:t xml:space="preserve">riented </w:t>
      </w:r>
      <w:r w:rsidR="004177FA">
        <w:rPr>
          <w:rFonts w:ascii="Garamond" w:hAnsi="Garamond"/>
          <w:b w:val="0"/>
          <w:caps w:val="0"/>
          <w:sz w:val="21"/>
        </w:rPr>
        <w:t>P</w:t>
      </w:r>
      <w:r w:rsidR="004177FA">
        <w:rPr>
          <w:rFonts w:ascii="Garamond" w:hAnsi="Garamond"/>
          <w:b w:val="0"/>
          <w:caps w:val="0"/>
          <w:sz w:val="21"/>
        </w:rPr>
        <w:t>rogramming</w:t>
      </w:r>
      <w:r w:rsidR="004177FA">
        <w:rPr>
          <w:rFonts w:ascii="Garamond" w:hAnsi="Garamond"/>
          <w:b w:val="0"/>
          <w:caps w:val="0"/>
          <w:sz w:val="21"/>
        </w:rPr>
        <w:t xml:space="preserve"> (intermediate), Linux (beginner</w:t>
      </w:r>
      <w:r w:rsidR="00BC7747">
        <w:rPr>
          <w:rFonts w:ascii="Garamond" w:hAnsi="Garamond"/>
          <w:b w:val="0"/>
          <w:caps w:val="0"/>
          <w:sz w:val="21"/>
        </w:rPr>
        <w:t xml:space="preserve">), </w:t>
      </w:r>
      <w:r w:rsidR="008B74B7">
        <w:rPr>
          <w:rFonts w:ascii="Garamond" w:hAnsi="Garamond"/>
          <w:b w:val="0"/>
          <w:caps w:val="0"/>
          <w:sz w:val="21"/>
        </w:rPr>
        <w:t>R</w:t>
      </w:r>
      <w:r w:rsidR="00BC7747">
        <w:rPr>
          <w:rFonts w:ascii="Garamond" w:hAnsi="Garamond"/>
          <w:b w:val="0"/>
          <w:caps w:val="0"/>
          <w:sz w:val="21"/>
        </w:rPr>
        <w:t xml:space="preserve"> (beginner)</w:t>
      </w:r>
      <w:r w:rsidR="00B22907">
        <w:rPr>
          <w:rFonts w:ascii="Garamond" w:hAnsi="Garamond"/>
          <w:b w:val="0"/>
          <w:caps w:val="0"/>
          <w:sz w:val="21"/>
        </w:rPr>
        <w:t xml:space="preserve">, </w:t>
      </w:r>
      <w:r w:rsidR="00364A36" w:rsidRPr="00A60D99">
        <w:rPr>
          <w:rFonts w:ascii="Garamond" w:hAnsi="Garamond"/>
          <w:b w:val="0"/>
          <w:caps w:val="0"/>
          <w:sz w:val="21"/>
        </w:rPr>
        <w:t>Java</w:t>
      </w:r>
      <w:r w:rsidR="00922AEF" w:rsidRPr="00A60D99">
        <w:rPr>
          <w:rFonts w:ascii="Garamond" w:hAnsi="Garamond"/>
          <w:b w:val="0"/>
          <w:caps w:val="0"/>
          <w:sz w:val="21"/>
        </w:rPr>
        <w:t xml:space="preserve"> (</w:t>
      </w:r>
      <w:r w:rsidR="00553DCE" w:rsidRPr="00A60D99">
        <w:rPr>
          <w:rFonts w:ascii="Garamond" w:hAnsi="Garamond"/>
          <w:b w:val="0"/>
          <w:caps w:val="0"/>
          <w:sz w:val="21"/>
        </w:rPr>
        <w:t>beginner</w:t>
      </w:r>
      <w:r w:rsidR="00922AEF" w:rsidRPr="00A60D99">
        <w:rPr>
          <w:rFonts w:ascii="Garamond" w:hAnsi="Garamond"/>
          <w:b w:val="0"/>
          <w:caps w:val="0"/>
          <w:sz w:val="21"/>
        </w:rPr>
        <w:t>)</w:t>
      </w:r>
      <w:r w:rsidR="00E6580C" w:rsidRPr="00A60D99">
        <w:rPr>
          <w:rFonts w:ascii="Garamond" w:hAnsi="Garamond"/>
          <w:b w:val="0"/>
          <w:caps w:val="0"/>
          <w:sz w:val="21"/>
        </w:rPr>
        <w:t>,</w:t>
      </w:r>
      <w:r w:rsidR="004177FA">
        <w:rPr>
          <w:rFonts w:ascii="Garamond" w:hAnsi="Garamond"/>
          <w:b w:val="0"/>
          <w:caps w:val="0"/>
          <w:sz w:val="21"/>
        </w:rPr>
        <w:t xml:space="preserve"> </w:t>
      </w:r>
      <w:r w:rsidR="008B74B7">
        <w:rPr>
          <w:rFonts w:ascii="Garamond" w:hAnsi="Garamond"/>
          <w:b w:val="0"/>
          <w:caps w:val="0"/>
          <w:sz w:val="21"/>
        </w:rPr>
        <w:t>HTML</w:t>
      </w:r>
      <w:r w:rsidR="003345F7">
        <w:rPr>
          <w:rFonts w:ascii="Garamond" w:hAnsi="Garamond"/>
          <w:b w:val="0"/>
          <w:caps w:val="0"/>
          <w:sz w:val="21"/>
        </w:rPr>
        <w:t>/</w:t>
      </w:r>
      <w:r w:rsidR="008B74B7">
        <w:rPr>
          <w:rFonts w:ascii="Garamond" w:hAnsi="Garamond"/>
          <w:b w:val="0"/>
          <w:caps w:val="0"/>
          <w:sz w:val="21"/>
        </w:rPr>
        <w:t>CSS</w:t>
      </w:r>
      <w:r w:rsidR="003345F7">
        <w:rPr>
          <w:rFonts w:ascii="Garamond" w:hAnsi="Garamond"/>
          <w:b w:val="0"/>
          <w:caps w:val="0"/>
          <w:sz w:val="21"/>
        </w:rPr>
        <w:t>/JavaScript</w:t>
      </w:r>
      <w:r w:rsidR="008B74B7">
        <w:rPr>
          <w:rFonts w:ascii="Garamond" w:hAnsi="Garamond"/>
          <w:b w:val="0"/>
          <w:caps w:val="0"/>
          <w:sz w:val="21"/>
        </w:rPr>
        <w:t xml:space="preserve"> (beginner), PostgreSQL (beginner)</w:t>
      </w:r>
    </w:p>
    <w:sectPr w:rsidR="00051C26" w:rsidRPr="00F10BBE" w:rsidSect="007546C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08DE" w14:textId="77777777" w:rsidR="00737423" w:rsidRDefault="00737423" w:rsidP="00400269">
      <w:r>
        <w:separator/>
      </w:r>
    </w:p>
  </w:endnote>
  <w:endnote w:type="continuationSeparator" w:id="0">
    <w:p w14:paraId="2A7045F2" w14:textId="77777777" w:rsidR="00737423" w:rsidRDefault="00737423" w:rsidP="0040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64BF" w14:textId="77777777" w:rsidR="00737423" w:rsidRDefault="00737423" w:rsidP="00400269">
      <w:r>
        <w:separator/>
      </w:r>
    </w:p>
  </w:footnote>
  <w:footnote w:type="continuationSeparator" w:id="0">
    <w:p w14:paraId="6132FED8" w14:textId="77777777" w:rsidR="00737423" w:rsidRDefault="00737423" w:rsidP="0040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E668C4"/>
    <w:multiLevelType w:val="hybridMultilevel"/>
    <w:tmpl w:val="51302A4A"/>
    <w:lvl w:ilvl="0" w:tplc="CF14A95A">
      <w:numFmt w:val="bullet"/>
      <w:lvlText w:val="-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2ED4801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1DBE47E1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2DC64CC8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32687473"/>
    <w:multiLevelType w:val="hybridMultilevel"/>
    <w:tmpl w:val="6894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C08E6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3FB40DD6"/>
    <w:multiLevelType w:val="singleLevel"/>
    <w:tmpl w:val="1A7EA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FA1BC7"/>
    <w:multiLevelType w:val="hybridMultilevel"/>
    <w:tmpl w:val="9B1E5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219A7"/>
    <w:multiLevelType w:val="hybridMultilevel"/>
    <w:tmpl w:val="8F8C77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C35E7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627162BF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63E33950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7C615A1E"/>
    <w:multiLevelType w:val="singleLevel"/>
    <w:tmpl w:val="1A7EA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E5F6045"/>
    <w:multiLevelType w:val="hybridMultilevel"/>
    <w:tmpl w:val="23DE4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0975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537742670">
    <w:abstractNumId w:val="7"/>
  </w:num>
  <w:num w:numId="3" w16cid:durableId="760101729">
    <w:abstractNumId w:val="13"/>
  </w:num>
  <w:num w:numId="4" w16cid:durableId="1438716562">
    <w:abstractNumId w:val="9"/>
  </w:num>
  <w:num w:numId="5" w16cid:durableId="1177496871">
    <w:abstractNumId w:val="10"/>
  </w:num>
  <w:num w:numId="6" w16cid:durableId="1706632918">
    <w:abstractNumId w:val="6"/>
  </w:num>
  <w:num w:numId="7" w16cid:durableId="575634254">
    <w:abstractNumId w:val="3"/>
  </w:num>
  <w:num w:numId="8" w16cid:durableId="1152212820">
    <w:abstractNumId w:val="2"/>
  </w:num>
  <w:num w:numId="9" w16cid:durableId="313803780">
    <w:abstractNumId w:val="11"/>
  </w:num>
  <w:num w:numId="10" w16cid:durableId="1679767640">
    <w:abstractNumId w:val="4"/>
  </w:num>
  <w:num w:numId="11" w16cid:durableId="726807019">
    <w:abstractNumId w:val="5"/>
  </w:num>
  <w:num w:numId="12" w16cid:durableId="86312923">
    <w:abstractNumId w:val="14"/>
  </w:num>
  <w:num w:numId="13" w16cid:durableId="1298026469">
    <w:abstractNumId w:val="8"/>
  </w:num>
  <w:num w:numId="14" w16cid:durableId="1807895925">
    <w:abstractNumId w:val="12"/>
  </w:num>
  <w:num w:numId="15" w16cid:durableId="12755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8"/>
    <w:rsid w:val="000121F9"/>
    <w:rsid w:val="000178F8"/>
    <w:rsid w:val="00051C26"/>
    <w:rsid w:val="000718A4"/>
    <w:rsid w:val="00096482"/>
    <w:rsid w:val="000A178F"/>
    <w:rsid w:val="000B7DC6"/>
    <w:rsid w:val="000E0D14"/>
    <w:rsid w:val="0011197C"/>
    <w:rsid w:val="00111AB2"/>
    <w:rsid w:val="0014100E"/>
    <w:rsid w:val="00164A08"/>
    <w:rsid w:val="00192B39"/>
    <w:rsid w:val="001C7DEF"/>
    <w:rsid w:val="00201875"/>
    <w:rsid w:val="00207DF8"/>
    <w:rsid w:val="00252C47"/>
    <w:rsid w:val="00297567"/>
    <w:rsid w:val="002C5A87"/>
    <w:rsid w:val="002E4C04"/>
    <w:rsid w:val="00306D4A"/>
    <w:rsid w:val="00322702"/>
    <w:rsid w:val="00326383"/>
    <w:rsid w:val="00326400"/>
    <w:rsid w:val="003345F7"/>
    <w:rsid w:val="00364A36"/>
    <w:rsid w:val="0037375C"/>
    <w:rsid w:val="00385439"/>
    <w:rsid w:val="003B14CF"/>
    <w:rsid w:val="003C63F5"/>
    <w:rsid w:val="003D24A3"/>
    <w:rsid w:val="003D3C76"/>
    <w:rsid w:val="00400269"/>
    <w:rsid w:val="00405A01"/>
    <w:rsid w:val="00405A6E"/>
    <w:rsid w:val="004177FA"/>
    <w:rsid w:val="0042126D"/>
    <w:rsid w:val="004366CC"/>
    <w:rsid w:val="0044767F"/>
    <w:rsid w:val="00472E0F"/>
    <w:rsid w:val="00481677"/>
    <w:rsid w:val="004A1E10"/>
    <w:rsid w:val="004B1790"/>
    <w:rsid w:val="004D5AE4"/>
    <w:rsid w:val="004F67E3"/>
    <w:rsid w:val="00553DCE"/>
    <w:rsid w:val="00556B61"/>
    <w:rsid w:val="005B1E08"/>
    <w:rsid w:val="005D713A"/>
    <w:rsid w:val="005E0187"/>
    <w:rsid w:val="00653AF6"/>
    <w:rsid w:val="00653E85"/>
    <w:rsid w:val="006860CF"/>
    <w:rsid w:val="00687483"/>
    <w:rsid w:val="00694C94"/>
    <w:rsid w:val="006E4A93"/>
    <w:rsid w:val="0071048B"/>
    <w:rsid w:val="00715563"/>
    <w:rsid w:val="00737423"/>
    <w:rsid w:val="00747732"/>
    <w:rsid w:val="007546C9"/>
    <w:rsid w:val="00757797"/>
    <w:rsid w:val="00785150"/>
    <w:rsid w:val="00792271"/>
    <w:rsid w:val="007937F9"/>
    <w:rsid w:val="007B1FAA"/>
    <w:rsid w:val="007B4E97"/>
    <w:rsid w:val="007E609F"/>
    <w:rsid w:val="008144E9"/>
    <w:rsid w:val="00815104"/>
    <w:rsid w:val="00830B4C"/>
    <w:rsid w:val="0084099D"/>
    <w:rsid w:val="00864265"/>
    <w:rsid w:val="00873345"/>
    <w:rsid w:val="00874CD8"/>
    <w:rsid w:val="008A5F77"/>
    <w:rsid w:val="008B553B"/>
    <w:rsid w:val="008B68E7"/>
    <w:rsid w:val="008B74B7"/>
    <w:rsid w:val="008C4A59"/>
    <w:rsid w:val="008E180D"/>
    <w:rsid w:val="00922AEF"/>
    <w:rsid w:val="0093132C"/>
    <w:rsid w:val="0093431D"/>
    <w:rsid w:val="00992258"/>
    <w:rsid w:val="009A6CC6"/>
    <w:rsid w:val="009D77A5"/>
    <w:rsid w:val="009E0785"/>
    <w:rsid w:val="009E354F"/>
    <w:rsid w:val="00A108D8"/>
    <w:rsid w:val="00A178CD"/>
    <w:rsid w:val="00A364F3"/>
    <w:rsid w:val="00A5036A"/>
    <w:rsid w:val="00A51729"/>
    <w:rsid w:val="00A5377A"/>
    <w:rsid w:val="00A567A7"/>
    <w:rsid w:val="00A60D99"/>
    <w:rsid w:val="00A66C49"/>
    <w:rsid w:val="00A74094"/>
    <w:rsid w:val="00A97C4F"/>
    <w:rsid w:val="00AA3DC2"/>
    <w:rsid w:val="00AC6B0C"/>
    <w:rsid w:val="00AD5199"/>
    <w:rsid w:val="00AE1775"/>
    <w:rsid w:val="00AE246D"/>
    <w:rsid w:val="00B22907"/>
    <w:rsid w:val="00B3582B"/>
    <w:rsid w:val="00B54346"/>
    <w:rsid w:val="00B658D2"/>
    <w:rsid w:val="00B66E90"/>
    <w:rsid w:val="00B71359"/>
    <w:rsid w:val="00B80E6B"/>
    <w:rsid w:val="00BB1820"/>
    <w:rsid w:val="00BB32F3"/>
    <w:rsid w:val="00BB3586"/>
    <w:rsid w:val="00BC242F"/>
    <w:rsid w:val="00BC7747"/>
    <w:rsid w:val="00BC79B5"/>
    <w:rsid w:val="00BD7325"/>
    <w:rsid w:val="00C06673"/>
    <w:rsid w:val="00C540A1"/>
    <w:rsid w:val="00C5414F"/>
    <w:rsid w:val="00C54C01"/>
    <w:rsid w:val="00C55318"/>
    <w:rsid w:val="00CA7BE1"/>
    <w:rsid w:val="00CD3118"/>
    <w:rsid w:val="00CD52BB"/>
    <w:rsid w:val="00CE13DF"/>
    <w:rsid w:val="00D0229A"/>
    <w:rsid w:val="00D04194"/>
    <w:rsid w:val="00D14649"/>
    <w:rsid w:val="00D2121F"/>
    <w:rsid w:val="00D34BDC"/>
    <w:rsid w:val="00D6260A"/>
    <w:rsid w:val="00D76F80"/>
    <w:rsid w:val="00DA5864"/>
    <w:rsid w:val="00DB214C"/>
    <w:rsid w:val="00DB5C0F"/>
    <w:rsid w:val="00DE667C"/>
    <w:rsid w:val="00E34D00"/>
    <w:rsid w:val="00E35FE9"/>
    <w:rsid w:val="00E42D50"/>
    <w:rsid w:val="00E55C36"/>
    <w:rsid w:val="00E57C3E"/>
    <w:rsid w:val="00E61C76"/>
    <w:rsid w:val="00E6580C"/>
    <w:rsid w:val="00E90A2E"/>
    <w:rsid w:val="00EE4E05"/>
    <w:rsid w:val="00EE5CF9"/>
    <w:rsid w:val="00EF223A"/>
    <w:rsid w:val="00EF323E"/>
    <w:rsid w:val="00F10BBE"/>
    <w:rsid w:val="00F128C6"/>
    <w:rsid w:val="00F2418D"/>
    <w:rsid w:val="00F36069"/>
    <w:rsid w:val="00F4195B"/>
    <w:rsid w:val="00F42C16"/>
    <w:rsid w:val="00FA5995"/>
    <w:rsid w:val="00FB2521"/>
    <w:rsid w:val="00FB421B"/>
    <w:rsid w:val="00FD6341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5892A2"/>
  <w15:docId w15:val="{2C58E00E-A85F-4E32-B9EC-C59AC1D5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4A3"/>
  </w:style>
  <w:style w:type="paragraph" w:styleId="Heading3">
    <w:name w:val="heading 3"/>
    <w:basedOn w:val="Normal"/>
    <w:next w:val="Normal"/>
    <w:qFormat/>
    <w:rsid w:val="003D24A3"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3D24A3"/>
    <w:pPr>
      <w:jc w:val="center"/>
    </w:pPr>
    <w:rPr>
      <w:b/>
      <w:caps/>
    </w:rPr>
  </w:style>
  <w:style w:type="paragraph" w:customStyle="1" w:styleId="Address">
    <w:name w:val="Address"/>
    <w:basedOn w:val="Normal"/>
    <w:rsid w:val="003D24A3"/>
    <w:pPr>
      <w:jc w:val="center"/>
    </w:pPr>
  </w:style>
  <w:style w:type="paragraph" w:customStyle="1" w:styleId="PhoneNumber">
    <w:name w:val="Phone Number"/>
    <w:basedOn w:val="Normal"/>
    <w:rsid w:val="003D24A3"/>
    <w:pPr>
      <w:spacing w:after="240"/>
      <w:jc w:val="center"/>
    </w:pPr>
  </w:style>
  <w:style w:type="paragraph" w:customStyle="1" w:styleId="SectionHeading">
    <w:name w:val="Section Heading"/>
    <w:basedOn w:val="Normal"/>
    <w:rsid w:val="003D24A3"/>
    <w:pPr>
      <w:spacing w:before="240"/>
    </w:pPr>
    <w:rPr>
      <w:b/>
      <w:caps/>
    </w:rPr>
  </w:style>
  <w:style w:type="paragraph" w:styleId="Date">
    <w:name w:val="Date"/>
    <w:basedOn w:val="Normal"/>
    <w:rsid w:val="003D24A3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basedOn w:val="DefaultParagraphFont"/>
    <w:rsid w:val="003D24A3"/>
    <w:rPr>
      <w:b/>
      <w:caps/>
    </w:rPr>
  </w:style>
  <w:style w:type="paragraph" w:customStyle="1" w:styleId="Position">
    <w:name w:val="Position"/>
    <w:basedOn w:val="Normal"/>
    <w:rsid w:val="003D24A3"/>
    <w:pPr>
      <w:ind w:left="2160"/>
    </w:pPr>
    <w:rPr>
      <w:i/>
    </w:rPr>
  </w:style>
  <w:style w:type="paragraph" w:customStyle="1" w:styleId="Details">
    <w:name w:val="Details"/>
    <w:basedOn w:val="Position"/>
    <w:rsid w:val="003D24A3"/>
    <w:pPr>
      <w:ind w:left="2520" w:hanging="360"/>
    </w:pPr>
    <w:rPr>
      <w:i w:val="0"/>
    </w:rPr>
  </w:style>
  <w:style w:type="paragraph" w:customStyle="1" w:styleId="Body">
    <w:name w:val="Body"/>
    <w:basedOn w:val="Date"/>
    <w:rsid w:val="003D24A3"/>
    <w:pPr>
      <w:spacing w:before="0"/>
      <w:ind w:left="2160"/>
    </w:pPr>
  </w:style>
  <w:style w:type="character" w:customStyle="1" w:styleId="Other">
    <w:name w:val="Other"/>
    <w:basedOn w:val="DefaultParagraphFont"/>
    <w:rsid w:val="003D24A3"/>
  </w:style>
  <w:style w:type="paragraph" w:customStyle="1" w:styleId="Revised">
    <w:name w:val="Revised"/>
    <w:basedOn w:val="Normal"/>
    <w:rsid w:val="003D24A3"/>
    <w:pPr>
      <w:jc w:val="right"/>
    </w:pPr>
    <w:rPr>
      <w:i/>
    </w:rPr>
  </w:style>
  <w:style w:type="paragraph" w:styleId="Header">
    <w:name w:val="header"/>
    <w:basedOn w:val="Normal"/>
    <w:link w:val="HeaderChar"/>
    <w:rsid w:val="00400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0269"/>
  </w:style>
  <w:style w:type="paragraph" w:styleId="Footer">
    <w:name w:val="footer"/>
    <w:basedOn w:val="Normal"/>
    <w:link w:val="FooterChar"/>
    <w:rsid w:val="00400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Local\Temp\Resume%20template%20Class%20of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4A67E076FEB4598FDDEAAAF627392" ma:contentTypeVersion="0" ma:contentTypeDescription="Create a new document." ma:contentTypeScope="" ma:versionID="7f8297ec9afcdc2129b94e05fe23d90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C1C32-A696-4E00-8C40-92D53EE7A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4A879-4A9D-4408-8EF8-B6DA1CC7BAF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E1CBEF6-B035-4E8F-B82D-EC35924E9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1240263-F821-4BD8-B155-B90B5F7B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C:\Users\Dave\AppData\Local\Temp\Resume template Class of 2012.dotx</Template>
  <TotalTime>54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Resume Template</vt:lpstr>
    </vt:vector>
  </TitlesOfParts>
  <Manager/>
  <Company>University of Richmond</Company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Resume Template</dc:title>
  <dc:subject/>
  <dc:creator>Frank Allen</dc:creator>
  <cp:keywords/>
  <dc:description/>
  <cp:lastModifiedBy>Alina Enikeeva</cp:lastModifiedBy>
  <cp:revision>28</cp:revision>
  <cp:lastPrinted>2022-09-30T17:55:00Z</cp:lastPrinted>
  <dcterms:created xsi:type="dcterms:W3CDTF">2022-09-04T13:41:00Z</dcterms:created>
  <dcterms:modified xsi:type="dcterms:W3CDTF">2022-11-21T21:50:00Z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